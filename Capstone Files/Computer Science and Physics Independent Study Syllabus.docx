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0F30" w14:textId="7CD4900F" w:rsidR="000D2424" w:rsidRPr="006B4CFC" w:rsidRDefault="006B4CFC" w:rsidP="000D2424">
      <w:pPr>
        <w:pStyle w:val="Title"/>
        <w:rPr>
          <w:color w:val="auto"/>
        </w:rPr>
      </w:pPr>
      <w:r w:rsidRPr="006B4CFC">
        <w:rPr>
          <w:color w:val="auto"/>
        </w:rPr>
        <w:t>Computer Science and Physics Independent Study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49"/>
        <w:gridCol w:w="7531"/>
      </w:tblGrid>
      <w:tr w:rsidR="006B4CFC" w:rsidRPr="006B4CFC" w14:paraId="3453C2BE" w14:textId="77777777" w:rsidTr="001A71A1">
        <w:tc>
          <w:tcPr>
            <w:tcW w:w="2549" w:type="dxa"/>
          </w:tcPr>
          <w:p w14:paraId="2CA45B49" w14:textId="22F9AEE1" w:rsidR="000D2424" w:rsidRPr="006B4CFC" w:rsidRDefault="00FD618D" w:rsidP="00D81B7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Instructor:"/>
                <w:tag w:val="Instructor:"/>
                <w:id w:val="383999990"/>
                <w:placeholder>
                  <w:docPart w:val="A84C595C0E46488694D3078739F98948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6B4CFC">
                  <w:rPr>
                    <w:color w:val="auto"/>
                  </w:rPr>
                  <w:t>Instructor</w:t>
                </w:r>
              </w:sdtContent>
            </w:sdt>
          </w:p>
          <w:p w14:paraId="384ED7DC" w14:textId="387763AF" w:rsidR="000D2424" w:rsidRPr="006B4CFC" w:rsidRDefault="006B4CFC" w:rsidP="00D81B74">
            <w:pPr>
              <w:rPr>
                <w:color w:val="auto"/>
              </w:rPr>
            </w:pPr>
            <w:r w:rsidRPr="006B4CFC">
              <w:rPr>
                <w:color w:val="auto"/>
              </w:rPr>
              <w:t>Jonathon Newport</w:t>
            </w:r>
          </w:p>
          <w:p w14:paraId="3E651658" w14:textId="050783EE" w:rsidR="000D2424" w:rsidRPr="006B4CFC" w:rsidRDefault="00FD618D" w:rsidP="00D81B7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Email:"/>
                <w:tag w:val="Email:"/>
                <w:id w:val="1509716232"/>
                <w:placeholder>
                  <w:docPart w:val="C6221B533F274D2CA8CCE7C51313E6FE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6B4CFC">
                  <w:rPr>
                    <w:color w:val="auto"/>
                  </w:rPr>
                  <w:t>Email</w:t>
                </w:r>
              </w:sdtContent>
            </w:sdt>
          </w:p>
          <w:p w14:paraId="4716F36D" w14:textId="4121F0E9" w:rsidR="000D2424" w:rsidRPr="006B4CFC" w:rsidRDefault="006B4CFC" w:rsidP="00D81B74">
            <w:pPr>
              <w:rPr>
                <w:color w:val="auto"/>
              </w:rPr>
            </w:pPr>
            <w:r w:rsidRPr="006B4CFC">
              <w:rPr>
                <w:color w:val="auto"/>
              </w:rPr>
              <w:t>newport@american.edu</w:t>
            </w:r>
          </w:p>
          <w:p w14:paraId="5685850C" w14:textId="7D88B74A" w:rsidR="000D2424" w:rsidRPr="006B4CFC" w:rsidRDefault="00FD618D" w:rsidP="00D81B7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Office location:"/>
                <w:tag w:val="Office location:"/>
                <w:id w:val="-313567349"/>
                <w:placeholder>
                  <w:docPart w:val="918F77A07A8B465997077EA7E61782C2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6B4CFC">
                  <w:rPr>
                    <w:color w:val="auto"/>
                  </w:rPr>
                  <w:t>Office Location</w:t>
                </w:r>
              </w:sdtContent>
            </w:sdt>
          </w:p>
          <w:p w14:paraId="5B4DFF24" w14:textId="1E79D831" w:rsidR="000D2424" w:rsidRPr="006B4CFC" w:rsidRDefault="006B4CFC" w:rsidP="00D81B74">
            <w:pPr>
              <w:rPr>
                <w:color w:val="auto"/>
              </w:rPr>
            </w:pPr>
            <w:r w:rsidRPr="006B4CFC">
              <w:rPr>
                <w:color w:val="auto"/>
              </w:rPr>
              <w:t>DMTI 206e</w:t>
            </w:r>
          </w:p>
          <w:p w14:paraId="5A41E37D" w14:textId="5DC07BC0" w:rsidR="000D2424" w:rsidRPr="006B4CFC" w:rsidRDefault="00FD618D" w:rsidP="00D81B7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Office hours:"/>
                <w:tag w:val="Office hours:"/>
                <w:id w:val="1871100205"/>
                <w:placeholder>
                  <w:docPart w:val="F6D5C417E8F1452699428F10BDCD0830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6B4CFC">
                  <w:rPr>
                    <w:color w:val="auto"/>
                  </w:rPr>
                  <w:t>Office Hours</w:t>
                </w:r>
              </w:sdtContent>
            </w:sdt>
          </w:p>
          <w:p w14:paraId="6A2C5377" w14:textId="592EED36" w:rsidR="006B4CFC" w:rsidRPr="006B4CFC" w:rsidRDefault="006B4CFC" w:rsidP="006B4CFC">
            <w:pPr>
              <w:rPr>
                <w:color w:val="auto"/>
              </w:rPr>
            </w:pPr>
            <w:r w:rsidRPr="006B4CFC">
              <w:rPr>
                <w:color w:val="auto"/>
              </w:rPr>
              <w:t>Tuesdays:</w:t>
            </w:r>
            <w:r w:rsidRPr="006B4CFC">
              <w:rPr>
                <w:color w:val="auto"/>
              </w:rPr>
              <w:br/>
              <w:t>10:30am – 12:30pm</w:t>
            </w:r>
          </w:p>
          <w:p w14:paraId="2CC12354" w14:textId="56175BF0" w:rsidR="000D2424" w:rsidRPr="006B4CFC" w:rsidRDefault="000D2424" w:rsidP="00D81B74">
            <w:pPr>
              <w:rPr>
                <w:color w:val="auto"/>
              </w:rPr>
            </w:pPr>
          </w:p>
        </w:tc>
        <w:tc>
          <w:tcPr>
            <w:tcW w:w="7531" w:type="dxa"/>
          </w:tcPr>
          <w:p w14:paraId="77602C98" w14:textId="3BAE63A7" w:rsidR="000D2424" w:rsidRPr="006B4CFC" w:rsidRDefault="00FD618D" w:rsidP="00D81B7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Required text:"/>
                <w:tag w:val="Required text:"/>
                <w:id w:val="374507827"/>
                <w:placeholder>
                  <w:docPart w:val="6CD1AF856A1D46E29C1B95DA49C2CE08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6B4CFC">
                  <w:rPr>
                    <w:color w:val="auto"/>
                  </w:rPr>
                  <w:t>Required Text</w:t>
                </w:r>
              </w:sdtContent>
            </w:sdt>
          </w:p>
          <w:p w14:paraId="697122DF" w14:textId="21AD5CA8" w:rsidR="000D2424" w:rsidRPr="006B4CFC" w:rsidRDefault="00FD618D" w:rsidP="006B4CFC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publication name 1:"/>
                <w:tag w:val="Enter publication name 1:"/>
                <w:id w:val="-1721434516"/>
                <w:placeholder>
                  <w:docPart w:val="317C76BEF6C64D8CB77887E65E8435C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D2424" w:rsidRPr="006B4CFC">
                  <w:rPr>
                    <w:color w:val="auto"/>
                  </w:rPr>
                  <w:t>Publication Name</w:t>
                </w:r>
              </w:sdtContent>
            </w:sdt>
            <w:r w:rsidR="000D2424" w:rsidRPr="006B4CFC">
              <w:rPr>
                <w:color w:val="auto"/>
              </w:rPr>
              <w:t xml:space="preserve">, </w:t>
            </w:r>
            <w:sdt>
              <w:sdtPr>
                <w:rPr>
                  <w:rStyle w:val="Emphasis"/>
                  <w:color w:val="auto"/>
                </w:rPr>
                <w:alias w:val="Enter author name:"/>
                <w:tag w:val="Enter author name:"/>
                <w:id w:val="885530846"/>
                <w:placeholder>
                  <w:docPart w:val="527955AB80C449E7A5CFF911833B5D4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r w:rsidR="000D2424" w:rsidRPr="006B4CFC">
                  <w:rPr>
                    <w:rStyle w:val="Emphasis"/>
                    <w:color w:val="auto"/>
                  </w:rPr>
                  <w:t>Author Name</w:t>
                </w:r>
              </w:sdtContent>
            </w:sdt>
            <w:bookmarkStart w:id="0" w:name="_GoBack"/>
            <w:bookmarkEnd w:id="0"/>
          </w:p>
        </w:tc>
      </w:tr>
    </w:tbl>
    <w:p w14:paraId="10A00452" w14:textId="1A10E6FC" w:rsidR="006B4CFC" w:rsidRPr="006B4CFC" w:rsidRDefault="006B4CFC" w:rsidP="006B4CFC">
      <w:pPr>
        <w:rPr>
          <w:b/>
          <w:color w:val="auto"/>
          <w:lang w:eastAsia="ja-JP"/>
        </w:rPr>
      </w:pPr>
      <w:r w:rsidRPr="006B4CFC">
        <w:rPr>
          <w:b/>
          <w:color w:val="auto"/>
          <w:lang w:eastAsia="ja-JP"/>
        </w:rPr>
        <w:t>Project Summary:</w:t>
      </w:r>
    </w:p>
    <w:p w14:paraId="157A2339" w14:textId="0E9AE415" w:rsidR="006B4CFC" w:rsidRPr="006B4CFC" w:rsidRDefault="006B4CFC" w:rsidP="006B4CFC">
      <w:pPr>
        <w:rPr>
          <w:rFonts w:asciiTheme="majorHAnsi" w:hAnsiTheme="majorHAnsi" w:cstheme="majorHAnsi"/>
          <w:b/>
          <w:color w:val="auto"/>
          <w:lang w:eastAsia="ja-JP"/>
        </w:rPr>
      </w:pPr>
      <w:r w:rsidRPr="006B4CFC">
        <w:rPr>
          <w:rFonts w:asciiTheme="majorHAnsi" w:hAnsiTheme="majorHAnsi" w:cstheme="majorHAnsi"/>
          <w:color w:val="auto"/>
          <w:shd w:val="clear" w:color="auto" w:fill="FFFFFF"/>
        </w:rPr>
        <w:t>The embedded system will read the temperature from multiple precision thermistors and use the PID control algorithm to adjust the temperature using either a heating coil or a Peltier device (aka a TEC).</w:t>
      </w:r>
    </w:p>
    <w:p w14:paraId="413333F4" w14:textId="77777777" w:rsidR="006B4CFC" w:rsidRPr="006B4CFC" w:rsidRDefault="006B4CFC" w:rsidP="006B4CFC">
      <w:pPr>
        <w:rPr>
          <w:b/>
          <w:color w:val="auto"/>
          <w:lang w:eastAsia="ja-JP"/>
        </w:rPr>
      </w:pPr>
      <w:r w:rsidRPr="006B4CFC">
        <w:rPr>
          <w:b/>
          <w:color w:val="auto"/>
          <w:lang w:eastAsia="ja-JP"/>
        </w:rPr>
        <w:t>Project Resources:</w:t>
      </w:r>
    </w:p>
    <w:p w14:paraId="645CF0E1" w14:textId="77777777" w:rsidR="006B4CFC" w:rsidRPr="006B4CFC" w:rsidRDefault="006B4CFC" w:rsidP="006B4CFC">
      <w:pPr>
        <w:rPr>
          <w:color w:val="auto"/>
          <w:lang w:eastAsia="ja-JP"/>
        </w:rPr>
      </w:pPr>
      <w:r w:rsidRPr="006B4CFC">
        <w:rPr>
          <w:color w:val="auto"/>
          <w:lang w:eastAsia="ja-JP"/>
        </w:rPr>
        <w:t>My mentor will provide most of the required resources that are needed to complete the project. These resources include:</w:t>
      </w:r>
    </w:p>
    <w:p w14:paraId="5C91CE63" w14:textId="1DC1FDE8" w:rsidR="006B4CFC" w:rsidRPr="006B4CFC" w:rsidRDefault="006B4CFC" w:rsidP="006B4CFC">
      <w:pPr>
        <w:pStyle w:val="ListParagraph"/>
        <w:numPr>
          <w:ilvl w:val="0"/>
          <w:numId w:val="13"/>
        </w:numPr>
        <w:rPr>
          <w:color w:val="auto"/>
          <w:lang w:eastAsia="ja-JP"/>
        </w:rPr>
      </w:pPr>
      <w:r w:rsidRPr="006B4CFC">
        <w:rPr>
          <w:color w:val="auto"/>
          <w:lang w:eastAsia="ja-JP"/>
        </w:rPr>
        <w:t>Thermistors</w:t>
      </w:r>
    </w:p>
    <w:p w14:paraId="36366B3F" w14:textId="36B42AB2" w:rsidR="006B4CFC" w:rsidRPr="006B4CFC" w:rsidRDefault="006B4CFC" w:rsidP="006B4CFC">
      <w:pPr>
        <w:pStyle w:val="ListParagraph"/>
        <w:numPr>
          <w:ilvl w:val="0"/>
          <w:numId w:val="13"/>
        </w:numPr>
        <w:rPr>
          <w:color w:val="auto"/>
          <w:lang w:eastAsia="ja-JP"/>
        </w:rPr>
      </w:pPr>
      <w:r w:rsidRPr="006B4CFC">
        <w:rPr>
          <w:color w:val="auto"/>
          <w:lang w:eastAsia="ja-JP"/>
        </w:rPr>
        <w:t>Peltier Device</w:t>
      </w:r>
    </w:p>
    <w:p w14:paraId="38D6CD39" w14:textId="62D8382D" w:rsidR="006B4CFC" w:rsidRPr="006B4CFC" w:rsidRDefault="006B4CFC" w:rsidP="006B4CFC">
      <w:pPr>
        <w:pStyle w:val="ListParagraph"/>
        <w:numPr>
          <w:ilvl w:val="0"/>
          <w:numId w:val="13"/>
        </w:numPr>
        <w:rPr>
          <w:color w:val="auto"/>
          <w:lang w:eastAsia="ja-JP"/>
        </w:rPr>
      </w:pPr>
      <w:r w:rsidRPr="006B4CFC">
        <w:rPr>
          <w:color w:val="auto"/>
          <w:lang w:eastAsia="ja-JP"/>
        </w:rPr>
        <w:t>Arduino IDE</w:t>
      </w:r>
    </w:p>
    <w:p w14:paraId="1BEFFDE7" w14:textId="77777777" w:rsidR="006B4CFC" w:rsidRPr="006B4CFC" w:rsidRDefault="006B4CFC" w:rsidP="006B4CFC">
      <w:pPr>
        <w:pStyle w:val="ListParagraph"/>
        <w:numPr>
          <w:ilvl w:val="0"/>
          <w:numId w:val="13"/>
        </w:numPr>
        <w:rPr>
          <w:color w:val="auto"/>
          <w:lang w:eastAsia="ja-JP"/>
        </w:rPr>
      </w:pPr>
    </w:p>
    <w:p w14:paraId="2E1A1BF6" w14:textId="77777777" w:rsidR="006B4CFC" w:rsidRPr="006B4CFC" w:rsidRDefault="006B4CFC" w:rsidP="006B4CFC">
      <w:pPr>
        <w:rPr>
          <w:color w:val="auto"/>
          <w:lang w:eastAsia="ja-JP"/>
        </w:rPr>
      </w:pPr>
      <w:r w:rsidRPr="006B4CFC">
        <w:rPr>
          <w:b/>
          <w:color w:val="auto"/>
          <w:lang w:eastAsia="ja-JP"/>
        </w:rPr>
        <w:t>Project Timeline:</w:t>
      </w:r>
    </w:p>
    <w:tbl>
      <w:tblPr>
        <w:tblStyle w:val="SyllabusTable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6B4CFC" w:rsidRPr="006B4CFC" w14:paraId="01B4B0CC" w14:textId="77777777" w:rsidTr="0067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0" w:type="dxa"/>
          </w:tcPr>
          <w:p w14:paraId="3AAF67F0" w14:textId="77777777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Date</w:t>
            </w:r>
          </w:p>
        </w:tc>
        <w:tc>
          <w:tcPr>
            <w:tcW w:w="3360" w:type="dxa"/>
          </w:tcPr>
          <w:p w14:paraId="7633252C" w14:textId="77777777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Objective #</w:t>
            </w:r>
          </w:p>
        </w:tc>
        <w:tc>
          <w:tcPr>
            <w:tcW w:w="3360" w:type="dxa"/>
          </w:tcPr>
          <w:p w14:paraId="2325F1A9" w14:textId="77777777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Deliverable</w:t>
            </w:r>
          </w:p>
        </w:tc>
      </w:tr>
      <w:tr w:rsidR="006B4CFC" w:rsidRPr="006B4CFC" w14:paraId="0196998E" w14:textId="77777777" w:rsidTr="006778FF">
        <w:tc>
          <w:tcPr>
            <w:tcW w:w="3360" w:type="dxa"/>
          </w:tcPr>
          <w:p w14:paraId="0BEF31C4" w14:textId="7D3B0572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1/18</w:t>
            </w:r>
          </w:p>
        </w:tc>
        <w:tc>
          <w:tcPr>
            <w:tcW w:w="3360" w:type="dxa"/>
          </w:tcPr>
          <w:p w14:paraId="7254F3C2" w14:textId="77777777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40185C38" w14:textId="77777777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126CA04E" w14:textId="77777777" w:rsidTr="006778FF">
        <w:tc>
          <w:tcPr>
            <w:tcW w:w="3360" w:type="dxa"/>
          </w:tcPr>
          <w:p w14:paraId="098D7B76" w14:textId="48ECB7B0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1/25</w:t>
            </w:r>
          </w:p>
        </w:tc>
        <w:tc>
          <w:tcPr>
            <w:tcW w:w="3360" w:type="dxa"/>
          </w:tcPr>
          <w:p w14:paraId="13C60B0E" w14:textId="77777777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2FA2C502" w14:textId="5109A0A2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Block Diagram</w:t>
            </w:r>
          </w:p>
        </w:tc>
      </w:tr>
      <w:tr w:rsidR="006B4CFC" w:rsidRPr="006B4CFC" w14:paraId="31809AD0" w14:textId="77777777" w:rsidTr="006778FF">
        <w:tc>
          <w:tcPr>
            <w:tcW w:w="3360" w:type="dxa"/>
          </w:tcPr>
          <w:p w14:paraId="6C4E7F80" w14:textId="45FBA666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lastRenderedPageBreak/>
              <w:t>2/1</w:t>
            </w:r>
          </w:p>
        </w:tc>
        <w:tc>
          <w:tcPr>
            <w:tcW w:w="3360" w:type="dxa"/>
          </w:tcPr>
          <w:p w14:paraId="1A7E4BAC" w14:textId="287AF6B8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7A29D295" w14:textId="72362B9C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7FA23ABF" w14:textId="77777777" w:rsidTr="006778FF">
        <w:tc>
          <w:tcPr>
            <w:tcW w:w="3360" w:type="dxa"/>
          </w:tcPr>
          <w:p w14:paraId="2DBFDAA1" w14:textId="29652ABB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2/8</w:t>
            </w:r>
          </w:p>
        </w:tc>
        <w:tc>
          <w:tcPr>
            <w:tcW w:w="3360" w:type="dxa"/>
          </w:tcPr>
          <w:p w14:paraId="34332DC1" w14:textId="1F26A454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2A6F01BB" w14:textId="4A7A0EE8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Schematic</w:t>
            </w:r>
          </w:p>
        </w:tc>
      </w:tr>
      <w:tr w:rsidR="006B4CFC" w:rsidRPr="006B4CFC" w14:paraId="614B4946" w14:textId="77777777" w:rsidTr="006778FF">
        <w:tc>
          <w:tcPr>
            <w:tcW w:w="3360" w:type="dxa"/>
          </w:tcPr>
          <w:p w14:paraId="0DB4AD19" w14:textId="0E9D91D9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2/15</w:t>
            </w:r>
          </w:p>
        </w:tc>
        <w:tc>
          <w:tcPr>
            <w:tcW w:w="3360" w:type="dxa"/>
          </w:tcPr>
          <w:p w14:paraId="6761475C" w14:textId="77777777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19FB85DE" w14:textId="1BCF72DA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1A789090" w14:textId="77777777" w:rsidTr="006778FF">
        <w:tc>
          <w:tcPr>
            <w:tcW w:w="3360" w:type="dxa"/>
          </w:tcPr>
          <w:p w14:paraId="2046E20A" w14:textId="6A231C95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2/22</w:t>
            </w:r>
          </w:p>
        </w:tc>
        <w:tc>
          <w:tcPr>
            <w:tcW w:w="3360" w:type="dxa"/>
          </w:tcPr>
          <w:p w14:paraId="5A5A6AC7" w14:textId="2863FE7C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59BF49A1" w14:textId="0075E094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20F08D26" w14:textId="77777777" w:rsidTr="006778FF">
        <w:tc>
          <w:tcPr>
            <w:tcW w:w="3360" w:type="dxa"/>
          </w:tcPr>
          <w:p w14:paraId="1E4EAD72" w14:textId="33A3A539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3/1</w:t>
            </w:r>
          </w:p>
        </w:tc>
        <w:tc>
          <w:tcPr>
            <w:tcW w:w="3360" w:type="dxa"/>
          </w:tcPr>
          <w:p w14:paraId="4B60ACAE" w14:textId="50B41A5B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56CD66E0" w14:textId="453536E7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12EC2DC2" w14:textId="77777777" w:rsidTr="006778FF">
        <w:tc>
          <w:tcPr>
            <w:tcW w:w="3360" w:type="dxa"/>
          </w:tcPr>
          <w:p w14:paraId="4763A240" w14:textId="0A643588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3/8</w:t>
            </w:r>
          </w:p>
        </w:tc>
        <w:tc>
          <w:tcPr>
            <w:tcW w:w="3360" w:type="dxa"/>
          </w:tcPr>
          <w:p w14:paraId="54545AF9" w14:textId="46B60A40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4332E79C" w14:textId="25880B0C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29332E63" w14:textId="77777777" w:rsidTr="006778FF">
        <w:tc>
          <w:tcPr>
            <w:tcW w:w="3360" w:type="dxa"/>
          </w:tcPr>
          <w:p w14:paraId="09A4160A" w14:textId="4D478752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3/15</w:t>
            </w:r>
          </w:p>
        </w:tc>
        <w:tc>
          <w:tcPr>
            <w:tcW w:w="3360" w:type="dxa"/>
          </w:tcPr>
          <w:p w14:paraId="76EE37B3" w14:textId="77777777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2BDBC577" w14:textId="6F1C831A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00EC5050" w14:textId="77777777" w:rsidTr="006778FF">
        <w:tc>
          <w:tcPr>
            <w:tcW w:w="3360" w:type="dxa"/>
          </w:tcPr>
          <w:p w14:paraId="2B8762BC" w14:textId="254D1E6D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3/22</w:t>
            </w:r>
          </w:p>
        </w:tc>
        <w:tc>
          <w:tcPr>
            <w:tcW w:w="3360" w:type="dxa"/>
          </w:tcPr>
          <w:p w14:paraId="03E386D0" w14:textId="3ABED9CB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4AB79C19" w14:textId="33DE820B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15AC759E" w14:textId="77777777" w:rsidTr="006778FF">
        <w:tc>
          <w:tcPr>
            <w:tcW w:w="3360" w:type="dxa"/>
          </w:tcPr>
          <w:p w14:paraId="04D1CFC1" w14:textId="7BEF5BC8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3/29</w:t>
            </w:r>
          </w:p>
        </w:tc>
        <w:tc>
          <w:tcPr>
            <w:tcW w:w="3360" w:type="dxa"/>
          </w:tcPr>
          <w:p w14:paraId="001BC58F" w14:textId="74BE11D4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44769E87" w14:textId="5166B261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54395405" w14:textId="77777777" w:rsidTr="006778FF">
        <w:tc>
          <w:tcPr>
            <w:tcW w:w="3360" w:type="dxa"/>
          </w:tcPr>
          <w:p w14:paraId="1428F343" w14:textId="4FCFA7E2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4/5</w:t>
            </w:r>
          </w:p>
        </w:tc>
        <w:tc>
          <w:tcPr>
            <w:tcW w:w="3360" w:type="dxa"/>
          </w:tcPr>
          <w:p w14:paraId="0209020C" w14:textId="15A1A184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2EA03C62" w14:textId="77777777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69B7B930" w14:textId="77777777" w:rsidTr="006778FF">
        <w:tc>
          <w:tcPr>
            <w:tcW w:w="3360" w:type="dxa"/>
          </w:tcPr>
          <w:p w14:paraId="36591B2F" w14:textId="20BBED44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4/12</w:t>
            </w:r>
          </w:p>
        </w:tc>
        <w:tc>
          <w:tcPr>
            <w:tcW w:w="3360" w:type="dxa"/>
          </w:tcPr>
          <w:p w14:paraId="1374ABF9" w14:textId="149DFF34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7DF63762" w14:textId="36A7032D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Completed Eagle Diagram</w:t>
            </w:r>
          </w:p>
        </w:tc>
      </w:tr>
      <w:tr w:rsidR="006B4CFC" w:rsidRPr="006B4CFC" w14:paraId="61AD79ED" w14:textId="77777777" w:rsidTr="006778FF">
        <w:tc>
          <w:tcPr>
            <w:tcW w:w="3360" w:type="dxa"/>
          </w:tcPr>
          <w:p w14:paraId="484859C1" w14:textId="0EC52288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4/19</w:t>
            </w:r>
          </w:p>
        </w:tc>
        <w:tc>
          <w:tcPr>
            <w:tcW w:w="3360" w:type="dxa"/>
          </w:tcPr>
          <w:p w14:paraId="1AA8097F" w14:textId="77777777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3B811272" w14:textId="0DC089F1" w:rsidR="006B4CFC" w:rsidRPr="006B4CFC" w:rsidRDefault="006B4CFC" w:rsidP="006778FF">
            <w:pPr>
              <w:rPr>
                <w:color w:val="auto"/>
              </w:rPr>
            </w:pPr>
          </w:p>
        </w:tc>
      </w:tr>
      <w:tr w:rsidR="006B4CFC" w:rsidRPr="006B4CFC" w14:paraId="47050616" w14:textId="77777777" w:rsidTr="006778FF">
        <w:tc>
          <w:tcPr>
            <w:tcW w:w="3360" w:type="dxa"/>
          </w:tcPr>
          <w:p w14:paraId="572B631F" w14:textId="48733532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4/26</w:t>
            </w:r>
          </w:p>
        </w:tc>
        <w:tc>
          <w:tcPr>
            <w:tcW w:w="3360" w:type="dxa"/>
          </w:tcPr>
          <w:p w14:paraId="368676ED" w14:textId="77777777" w:rsidR="006B4CFC" w:rsidRPr="006B4CFC" w:rsidRDefault="006B4CFC" w:rsidP="006778FF">
            <w:pPr>
              <w:rPr>
                <w:color w:val="auto"/>
              </w:rPr>
            </w:pPr>
          </w:p>
        </w:tc>
        <w:tc>
          <w:tcPr>
            <w:tcW w:w="3360" w:type="dxa"/>
          </w:tcPr>
          <w:p w14:paraId="5F8D33B1" w14:textId="2E7895BA" w:rsidR="006B4CFC" w:rsidRPr="006B4CFC" w:rsidRDefault="006B4CFC" w:rsidP="006778FF">
            <w:pPr>
              <w:rPr>
                <w:color w:val="auto"/>
              </w:rPr>
            </w:pPr>
            <w:r w:rsidRPr="006B4CFC">
              <w:rPr>
                <w:color w:val="auto"/>
              </w:rPr>
              <w:t>Project Complete</w:t>
            </w:r>
          </w:p>
        </w:tc>
      </w:tr>
    </w:tbl>
    <w:p w14:paraId="364CBD4B" w14:textId="77777777" w:rsidR="006B4CFC" w:rsidRPr="006B4CFC" w:rsidRDefault="006B4CFC" w:rsidP="006B4CFC">
      <w:pPr>
        <w:rPr>
          <w:b/>
          <w:color w:val="auto"/>
          <w:lang w:eastAsia="ja-JP"/>
        </w:rPr>
      </w:pPr>
    </w:p>
    <w:p w14:paraId="760EFAE6" w14:textId="45F72B81" w:rsidR="006B4CFC" w:rsidRPr="006B4CFC" w:rsidRDefault="006B4CFC" w:rsidP="006B4CFC">
      <w:pPr>
        <w:rPr>
          <w:color w:val="auto"/>
          <w:lang w:eastAsia="ja-JP"/>
        </w:rPr>
      </w:pPr>
      <w:r w:rsidRPr="006B4CFC">
        <w:rPr>
          <w:b/>
          <w:color w:val="auto"/>
          <w:lang w:eastAsia="ja-JP"/>
        </w:rPr>
        <w:t>Project Objectives:</w:t>
      </w:r>
    </w:p>
    <w:p w14:paraId="39741827" w14:textId="2A0DB726" w:rsidR="006B4CFC" w:rsidRDefault="006B4CFC" w:rsidP="006B4CFC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t>Control temperature of the device</w:t>
      </w:r>
    </w:p>
    <w:p w14:paraId="6B38030B" w14:textId="77777777" w:rsidR="006B4CFC" w:rsidRPr="006B4CFC" w:rsidRDefault="006B4CFC" w:rsidP="006B4CFC">
      <w:pPr>
        <w:pStyle w:val="ListParagraph"/>
        <w:numPr>
          <w:ilvl w:val="0"/>
          <w:numId w:val="14"/>
        </w:numPr>
        <w:rPr>
          <w:color w:val="auto"/>
        </w:rPr>
      </w:pPr>
    </w:p>
    <w:sectPr w:rsidR="006B4CFC" w:rsidRPr="006B4CFC" w:rsidSect="000D2424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E438" w14:textId="77777777" w:rsidR="00FD618D" w:rsidRDefault="00FD618D" w:rsidP="00793172">
      <w:r>
        <w:separator/>
      </w:r>
    </w:p>
  </w:endnote>
  <w:endnote w:type="continuationSeparator" w:id="0">
    <w:p w14:paraId="64F28A1C" w14:textId="77777777" w:rsidR="00FD618D" w:rsidRDefault="00FD618D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34A6F681" w14:textId="77777777" w:rsidTr="00E156EF">
      <w:tc>
        <w:tcPr>
          <w:tcW w:w="6851" w:type="dxa"/>
        </w:tcPr>
        <w:sdt>
          <w:sdtPr>
            <w:alias w:val="Enter semester and year:"/>
            <w:tag w:val="Enter semester and year:"/>
            <w:id w:val="-1630770543"/>
            <w:placeholder/>
            <w:temporary/>
            <w:showingPlcHdr/>
            <w15:appearance w15:val="hidden"/>
            <w:text/>
          </w:sdtPr>
          <w:sdtEndPr/>
          <w:sdtContent>
            <w:p w14:paraId="6184406B" w14:textId="77777777" w:rsidR="00016AD1" w:rsidRDefault="004E746F" w:rsidP="00016AD1">
              <w:pPr>
                <w:pStyle w:val="Footer"/>
              </w:pPr>
              <w:r>
                <w:t>Semester and Year</w:t>
              </w:r>
            </w:p>
          </w:sdtContent>
        </w:sdt>
      </w:tc>
      <w:tc>
        <w:tcPr>
          <w:tcW w:w="3380" w:type="dxa"/>
        </w:tcPr>
        <w:p w14:paraId="29A83286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44B72B5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254D7" w14:textId="77777777" w:rsidR="00FD618D" w:rsidRDefault="00FD618D" w:rsidP="00793172">
      <w:r>
        <w:separator/>
      </w:r>
    </w:p>
  </w:footnote>
  <w:footnote w:type="continuationSeparator" w:id="0">
    <w:p w14:paraId="0FB02E41" w14:textId="77777777" w:rsidR="00FD618D" w:rsidRDefault="00FD618D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55FE8"/>
    <w:multiLevelType w:val="hybridMultilevel"/>
    <w:tmpl w:val="42D8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941F1"/>
    <w:multiLevelType w:val="hybridMultilevel"/>
    <w:tmpl w:val="078A8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FC"/>
    <w:rsid w:val="000030BA"/>
    <w:rsid w:val="0001508A"/>
    <w:rsid w:val="00016AD1"/>
    <w:rsid w:val="000173F2"/>
    <w:rsid w:val="00097D8A"/>
    <w:rsid w:val="000A77CD"/>
    <w:rsid w:val="000D18B7"/>
    <w:rsid w:val="000D2424"/>
    <w:rsid w:val="000D5DAA"/>
    <w:rsid w:val="000E7B38"/>
    <w:rsid w:val="00112BAA"/>
    <w:rsid w:val="00144514"/>
    <w:rsid w:val="00146F41"/>
    <w:rsid w:val="001505C2"/>
    <w:rsid w:val="00165A81"/>
    <w:rsid w:val="001A71A1"/>
    <w:rsid w:val="001C59E5"/>
    <w:rsid w:val="001C770D"/>
    <w:rsid w:val="001D16FA"/>
    <w:rsid w:val="002502A2"/>
    <w:rsid w:val="00261084"/>
    <w:rsid w:val="00262FAE"/>
    <w:rsid w:val="0027318F"/>
    <w:rsid w:val="002758F3"/>
    <w:rsid w:val="002A4209"/>
    <w:rsid w:val="002D2ECE"/>
    <w:rsid w:val="002F41AF"/>
    <w:rsid w:val="003334BB"/>
    <w:rsid w:val="00357FB7"/>
    <w:rsid w:val="00363773"/>
    <w:rsid w:val="003940CC"/>
    <w:rsid w:val="003A2C5F"/>
    <w:rsid w:val="003A3620"/>
    <w:rsid w:val="003A4FDC"/>
    <w:rsid w:val="003C47E2"/>
    <w:rsid w:val="0041212D"/>
    <w:rsid w:val="00441DC3"/>
    <w:rsid w:val="00452042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22971"/>
    <w:rsid w:val="00553AD3"/>
    <w:rsid w:val="005937C4"/>
    <w:rsid w:val="005A009B"/>
    <w:rsid w:val="005B3D08"/>
    <w:rsid w:val="005B7956"/>
    <w:rsid w:val="006117BD"/>
    <w:rsid w:val="0061365D"/>
    <w:rsid w:val="00615FFD"/>
    <w:rsid w:val="0062719F"/>
    <w:rsid w:val="0068060E"/>
    <w:rsid w:val="00682F45"/>
    <w:rsid w:val="006941AA"/>
    <w:rsid w:val="006B4CFC"/>
    <w:rsid w:val="006C2707"/>
    <w:rsid w:val="006F76D9"/>
    <w:rsid w:val="00736797"/>
    <w:rsid w:val="00772545"/>
    <w:rsid w:val="00775027"/>
    <w:rsid w:val="00793172"/>
    <w:rsid w:val="00793415"/>
    <w:rsid w:val="007A586E"/>
    <w:rsid w:val="007B31DC"/>
    <w:rsid w:val="00804AE5"/>
    <w:rsid w:val="00815D9D"/>
    <w:rsid w:val="008253BC"/>
    <w:rsid w:val="008351B5"/>
    <w:rsid w:val="00847C27"/>
    <w:rsid w:val="00862223"/>
    <w:rsid w:val="008C6C1F"/>
    <w:rsid w:val="008D3BDA"/>
    <w:rsid w:val="008D3F3B"/>
    <w:rsid w:val="008D66A8"/>
    <w:rsid w:val="008F1089"/>
    <w:rsid w:val="00942047"/>
    <w:rsid w:val="009420BF"/>
    <w:rsid w:val="009C41B4"/>
    <w:rsid w:val="009C50F9"/>
    <w:rsid w:val="00A22368"/>
    <w:rsid w:val="00A44AA0"/>
    <w:rsid w:val="00A4630A"/>
    <w:rsid w:val="00A46C7C"/>
    <w:rsid w:val="00A81E30"/>
    <w:rsid w:val="00AB6960"/>
    <w:rsid w:val="00AC0050"/>
    <w:rsid w:val="00AD43FA"/>
    <w:rsid w:val="00AE0020"/>
    <w:rsid w:val="00AE4FCE"/>
    <w:rsid w:val="00B04CA7"/>
    <w:rsid w:val="00B3470B"/>
    <w:rsid w:val="00B613F6"/>
    <w:rsid w:val="00B6735B"/>
    <w:rsid w:val="00BE7398"/>
    <w:rsid w:val="00C27136"/>
    <w:rsid w:val="00C30455"/>
    <w:rsid w:val="00C471FB"/>
    <w:rsid w:val="00C755C5"/>
    <w:rsid w:val="00C75894"/>
    <w:rsid w:val="00C75A32"/>
    <w:rsid w:val="00C7745C"/>
    <w:rsid w:val="00C874A4"/>
    <w:rsid w:val="00D33723"/>
    <w:rsid w:val="00D405EC"/>
    <w:rsid w:val="00D6018E"/>
    <w:rsid w:val="00D70D13"/>
    <w:rsid w:val="00D85AA1"/>
    <w:rsid w:val="00D966A5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43A92"/>
    <w:rsid w:val="00F46030"/>
    <w:rsid w:val="00F521E9"/>
    <w:rsid w:val="00F605AA"/>
    <w:rsid w:val="00FB0333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AAC9C"/>
  <w15:docId w15:val="{DBF1FCAB-90AE-48B7-9497-7B297DBB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der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4C595C0E46488694D3078739F98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6D2B-EBBE-443E-AB6E-8368EF332C4A}"/>
      </w:docPartPr>
      <w:docPartBody>
        <w:p w:rsidR="00000000" w:rsidRDefault="00A84233">
          <w:pPr>
            <w:pStyle w:val="A84C595C0E46488694D3078739F98948"/>
          </w:pPr>
          <w:r>
            <w:t>Instructor</w:t>
          </w:r>
        </w:p>
      </w:docPartBody>
    </w:docPart>
    <w:docPart>
      <w:docPartPr>
        <w:name w:val="C6221B533F274D2CA8CCE7C51313E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050C2-FCD7-413A-998E-EAB8A2944890}"/>
      </w:docPartPr>
      <w:docPartBody>
        <w:p w:rsidR="00000000" w:rsidRDefault="00A84233">
          <w:pPr>
            <w:pStyle w:val="C6221B533F274D2CA8CCE7C51313E6FE"/>
          </w:pPr>
          <w:r>
            <w:t>Email</w:t>
          </w:r>
        </w:p>
      </w:docPartBody>
    </w:docPart>
    <w:docPart>
      <w:docPartPr>
        <w:name w:val="918F77A07A8B465997077EA7E6178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8427-83B5-4268-97BB-9006A5D1B903}"/>
      </w:docPartPr>
      <w:docPartBody>
        <w:p w:rsidR="00000000" w:rsidRDefault="00A84233">
          <w:pPr>
            <w:pStyle w:val="918F77A07A8B465997077EA7E61782C2"/>
          </w:pPr>
          <w:r>
            <w:t>Office Location</w:t>
          </w:r>
        </w:p>
      </w:docPartBody>
    </w:docPart>
    <w:docPart>
      <w:docPartPr>
        <w:name w:val="F6D5C417E8F1452699428F10BDCD0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6BE04-297D-4096-8199-C9A224A453D4}"/>
      </w:docPartPr>
      <w:docPartBody>
        <w:p w:rsidR="00000000" w:rsidRDefault="00A84233">
          <w:pPr>
            <w:pStyle w:val="F6D5C417E8F1452699428F10BDCD0830"/>
          </w:pPr>
          <w:r>
            <w:t>Office Hours</w:t>
          </w:r>
        </w:p>
      </w:docPartBody>
    </w:docPart>
    <w:docPart>
      <w:docPartPr>
        <w:name w:val="6CD1AF856A1D46E29C1B95DA49C2C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BFEBF-70F1-41E9-9F1D-00E9E9BC9264}"/>
      </w:docPartPr>
      <w:docPartBody>
        <w:p w:rsidR="00000000" w:rsidRDefault="00A84233">
          <w:pPr>
            <w:pStyle w:val="6CD1AF856A1D46E29C1B95DA49C2CE08"/>
          </w:pPr>
          <w:r>
            <w:t>Required Text</w:t>
          </w:r>
        </w:p>
      </w:docPartBody>
    </w:docPart>
    <w:docPart>
      <w:docPartPr>
        <w:name w:val="317C76BEF6C64D8CB77887E65E843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3CA7-EBEC-490C-B416-96BA5ADAA737}"/>
      </w:docPartPr>
      <w:docPartBody>
        <w:p w:rsidR="00000000" w:rsidRDefault="00A84233">
          <w:pPr>
            <w:pStyle w:val="317C76BEF6C64D8CB77887E65E8435C0"/>
          </w:pPr>
          <w:r>
            <w:t>Publication Name</w:t>
          </w:r>
        </w:p>
      </w:docPartBody>
    </w:docPart>
    <w:docPart>
      <w:docPartPr>
        <w:name w:val="527955AB80C449E7A5CFF911833B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9EC84-367A-4053-952E-3455569D7DEC}"/>
      </w:docPartPr>
      <w:docPartBody>
        <w:p w:rsidR="00000000" w:rsidRDefault="00A84233">
          <w:pPr>
            <w:pStyle w:val="527955AB80C449E7A5CFF911833B5D4D"/>
          </w:pPr>
          <w:r>
            <w:rPr>
              <w:rStyle w:val="Emphasis"/>
            </w:rPr>
            <w:t>Author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33"/>
    <w:rsid w:val="00A8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B3EA405EF470CAE1AFA5651DB507C">
    <w:name w:val="6AAB3EA405EF470CAE1AFA5651DB507C"/>
  </w:style>
  <w:style w:type="paragraph" w:customStyle="1" w:styleId="8E2AB0AB144A43A69039C0CE130F68D1">
    <w:name w:val="8E2AB0AB144A43A69039C0CE130F68D1"/>
  </w:style>
  <w:style w:type="paragraph" w:customStyle="1" w:styleId="A84C595C0E46488694D3078739F98948">
    <w:name w:val="A84C595C0E46488694D3078739F98948"/>
  </w:style>
  <w:style w:type="paragraph" w:customStyle="1" w:styleId="F925BD1A879848CE93C9FC43D4969884">
    <w:name w:val="F925BD1A879848CE93C9FC43D4969884"/>
  </w:style>
  <w:style w:type="paragraph" w:customStyle="1" w:styleId="F7CFA4D53A2A401C8A4306D1047BEE00">
    <w:name w:val="F7CFA4D53A2A401C8A4306D1047BEE00"/>
  </w:style>
  <w:style w:type="paragraph" w:customStyle="1" w:styleId="46AD4FB8CE9C43DB9E2C8047EDAE75EF">
    <w:name w:val="46AD4FB8CE9C43DB9E2C8047EDAE75EF"/>
  </w:style>
  <w:style w:type="paragraph" w:customStyle="1" w:styleId="C6221B533F274D2CA8CCE7C51313E6FE">
    <w:name w:val="C6221B533F274D2CA8CCE7C51313E6FE"/>
  </w:style>
  <w:style w:type="paragraph" w:customStyle="1" w:styleId="6B0CCF28529C49F3AD963B4D56776D83">
    <w:name w:val="6B0CCF28529C49F3AD963B4D56776D83"/>
  </w:style>
  <w:style w:type="paragraph" w:customStyle="1" w:styleId="918F77A07A8B465997077EA7E61782C2">
    <w:name w:val="918F77A07A8B465997077EA7E61782C2"/>
  </w:style>
  <w:style w:type="paragraph" w:customStyle="1" w:styleId="00135D6AD3FF45B19D8FA05E32A1C157">
    <w:name w:val="00135D6AD3FF45B19D8FA05E32A1C157"/>
  </w:style>
  <w:style w:type="paragraph" w:customStyle="1" w:styleId="F6D5C417E8F1452699428F10BDCD0830">
    <w:name w:val="F6D5C417E8F1452699428F10BDCD0830"/>
  </w:style>
  <w:style w:type="paragraph" w:customStyle="1" w:styleId="ED99B0ABFEEE47488101B2E70E2738D7">
    <w:name w:val="ED99B0ABFEEE47488101B2E70E2738D7"/>
  </w:style>
  <w:style w:type="paragraph" w:customStyle="1" w:styleId="E4EFB44E1AAE494A868CDE89034E79A3">
    <w:name w:val="E4EFB44E1AAE494A868CDE89034E79A3"/>
  </w:style>
  <w:style w:type="paragraph" w:customStyle="1" w:styleId="1E91894CA25C4E12A3F90FEDA2F0D258">
    <w:name w:val="1E91894CA25C4E12A3F90FEDA2F0D258"/>
  </w:style>
  <w:style w:type="paragraph" w:customStyle="1" w:styleId="79471F33DD1046C89B11767F73E5824E">
    <w:name w:val="79471F33DD1046C89B11767F73E5824E"/>
  </w:style>
  <w:style w:type="paragraph" w:customStyle="1" w:styleId="B2AA8BF1A9574A64903B0C325CAF3160">
    <w:name w:val="B2AA8BF1A9574A64903B0C325CAF3160"/>
  </w:style>
  <w:style w:type="paragraph" w:customStyle="1" w:styleId="6CD1AF856A1D46E29C1B95DA49C2CE08">
    <w:name w:val="6CD1AF856A1D46E29C1B95DA49C2CE08"/>
  </w:style>
  <w:style w:type="paragraph" w:customStyle="1" w:styleId="317C76BEF6C64D8CB77887E65E8435C0">
    <w:name w:val="317C76BEF6C64D8CB77887E65E8435C0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527955AB80C449E7A5CFF911833B5D4D">
    <w:name w:val="527955AB80C449E7A5CFF911833B5D4D"/>
  </w:style>
  <w:style w:type="paragraph" w:customStyle="1" w:styleId="FDF5F258284A4E8FB8F9C7E33BEB2F8E">
    <w:name w:val="FDF5F258284A4E8FB8F9C7E33BEB2F8E"/>
  </w:style>
  <w:style w:type="paragraph" w:customStyle="1" w:styleId="171625B88B1E4EACA3BA3A45EBBE6AEF">
    <w:name w:val="171625B88B1E4EACA3BA3A45EBBE6AEF"/>
  </w:style>
  <w:style w:type="paragraph" w:customStyle="1" w:styleId="3CEE4A2E52EC4332A601FF97B896205D">
    <w:name w:val="3CEE4A2E52EC4332A601FF97B896205D"/>
  </w:style>
  <w:style w:type="paragraph" w:customStyle="1" w:styleId="C213EE11023F48F3876EBBA40B050509">
    <w:name w:val="C213EE11023F48F3876EBBA40B050509"/>
  </w:style>
  <w:style w:type="paragraph" w:customStyle="1" w:styleId="E6107A6A75F24A6694BE8936D73152F0">
    <w:name w:val="E6107A6A75F24A6694BE8936D73152F0"/>
  </w:style>
  <w:style w:type="paragraph" w:customStyle="1" w:styleId="2E2D625B54524634AF3C03C7F362FE71">
    <w:name w:val="2E2D625B54524634AF3C03C7F362FE71"/>
  </w:style>
  <w:style w:type="paragraph" w:customStyle="1" w:styleId="102C12F9318C4D5DBC4AA3793A681EA4">
    <w:name w:val="102C12F9318C4D5DBC4AA3793A681EA4"/>
  </w:style>
  <w:style w:type="paragraph" w:customStyle="1" w:styleId="BA487A21DD3B4D79A3FDD552113FEF65">
    <w:name w:val="BA487A21DD3B4D79A3FDD552113FEF65"/>
  </w:style>
  <w:style w:type="paragraph" w:customStyle="1" w:styleId="BD0615C960944F0192259F3690D6C99F">
    <w:name w:val="BD0615C960944F0192259F3690D6C99F"/>
  </w:style>
  <w:style w:type="paragraph" w:customStyle="1" w:styleId="2D5D39E4139C486ABDB68397C3391F80">
    <w:name w:val="2D5D39E4139C486ABDB68397C3391F80"/>
  </w:style>
  <w:style w:type="paragraph" w:customStyle="1" w:styleId="766664E6E2E043E8A9F50B2C9B77FE2E">
    <w:name w:val="766664E6E2E043E8A9F50B2C9B77FE2E"/>
  </w:style>
  <w:style w:type="paragraph" w:customStyle="1" w:styleId="6E293446EF694884A80333939AB653CE">
    <w:name w:val="6E293446EF694884A80333939AB653CE"/>
  </w:style>
  <w:style w:type="paragraph" w:customStyle="1" w:styleId="4E45C927D4694614BB2EC0B05E65A9EF">
    <w:name w:val="4E45C927D4694614BB2EC0B05E65A9EF"/>
  </w:style>
  <w:style w:type="paragraph" w:customStyle="1" w:styleId="2756767275604E4099470297776F7756">
    <w:name w:val="2756767275604E4099470297776F7756"/>
  </w:style>
  <w:style w:type="paragraph" w:customStyle="1" w:styleId="419A7138F7724BE3983EA6DEC7830F5A">
    <w:name w:val="419A7138F7724BE3983EA6DEC7830F5A"/>
  </w:style>
  <w:style w:type="paragraph" w:customStyle="1" w:styleId="A70FEB83EAAE4263B948A157F641CADE">
    <w:name w:val="A70FEB83EAAE4263B948A157F641CADE"/>
  </w:style>
  <w:style w:type="paragraph" w:customStyle="1" w:styleId="28B04C123A164582BBD0CC957A581742">
    <w:name w:val="28B04C123A164582BBD0CC957A581742"/>
  </w:style>
  <w:style w:type="paragraph" w:customStyle="1" w:styleId="574C97E59DFA4145A2FD364F302C1D3A">
    <w:name w:val="574C97E59DFA4145A2FD364F302C1D3A"/>
  </w:style>
  <w:style w:type="paragraph" w:customStyle="1" w:styleId="52C62BE4D2504287A857E5976C968336">
    <w:name w:val="52C62BE4D2504287A857E5976C968336"/>
  </w:style>
  <w:style w:type="paragraph" w:customStyle="1" w:styleId="DFAAC202E9954B53B420379DB442CD30">
    <w:name w:val="DFAAC202E9954B53B420379DB442CD30"/>
  </w:style>
  <w:style w:type="paragraph" w:customStyle="1" w:styleId="7040A46785B047DDB4EBF7747840600D">
    <w:name w:val="7040A46785B047DDB4EBF7747840600D"/>
  </w:style>
  <w:style w:type="paragraph" w:customStyle="1" w:styleId="8A49C810323240DA967E252C8A7D8F55">
    <w:name w:val="8A49C810323240DA967E252C8A7D8F55"/>
  </w:style>
  <w:style w:type="paragraph" w:customStyle="1" w:styleId="8797AC05A46A46FCA1FF5472DF7226AE">
    <w:name w:val="8797AC05A46A46FCA1FF5472DF7226AE"/>
  </w:style>
  <w:style w:type="paragraph" w:customStyle="1" w:styleId="EC6C09592DBF4072AB18797D450218E1">
    <w:name w:val="EC6C09592DBF4072AB18797D450218E1"/>
  </w:style>
  <w:style w:type="paragraph" w:customStyle="1" w:styleId="8905F9E2D04C417EAEFBC0DBB8B11CE5">
    <w:name w:val="8905F9E2D04C417EAEFBC0DBB8B11CE5"/>
  </w:style>
  <w:style w:type="paragraph" w:customStyle="1" w:styleId="E140432618EA4514AC2975FC52F2A233">
    <w:name w:val="E140432618EA4514AC2975FC52F2A233"/>
  </w:style>
  <w:style w:type="paragraph" w:customStyle="1" w:styleId="F15D60BCDB6440CEAB495886BB4C1AB4">
    <w:name w:val="F15D60BCDB6440CEAB495886BB4C1AB4"/>
  </w:style>
  <w:style w:type="paragraph" w:customStyle="1" w:styleId="8A4F9DBE9430483AB874697EFE1EBF9E">
    <w:name w:val="8A4F9DBE9430483AB874697EFE1EBF9E"/>
  </w:style>
  <w:style w:type="paragraph" w:customStyle="1" w:styleId="9FB970ED9768424CA3DCBE8025025705">
    <w:name w:val="9FB970ED9768424CA3DCBE8025025705"/>
  </w:style>
  <w:style w:type="paragraph" w:customStyle="1" w:styleId="C7FC35AB973940FD97F1CB813FFB8D09">
    <w:name w:val="C7FC35AB973940FD97F1CB813FFB8D09"/>
  </w:style>
  <w:style w:type="paragraph" w:customStyle="1" w:styleId="C53E817906C042698F7A854BF1103E95">
    <w:name w:val="C53E817906C042698F7A854BF1103E95"/>
  </w:style>
  <w:style w:type="paragraph" w:customStyle="1" w:styleId="87D1959869364F89BA21047C37303DFD">
    <w:name w:val="87D1959869364F89BA21047C37303DFD"/>
  </w:style>
  <w:style w:type="paragraph" w:customStyle="1" w:styleId="32635978072344508DE0F62CC056D7BE">
    <w:name w:val="32635978072344508DE0F62CC056D7BE"/>
  </w:style>
  <w:style w:type="paragraph" w:customStyle="1" w:styleId="2DDE1E4AB67244639360DBB835DA6821">
    <w:name w:val="2DDE1E4AB67244639360DBB835DA6821"/>
  </w:style>
  <w:style w:type="paragraph" w:customStyle="1" w:styleId="627AB455A64F469681106AF7133D45EE">
    <w:name w:val="627AB455A64F469681106AF7133D45EE"/>
  </w:style>
  <w:style w:type="paragraph" w:customStyle="1" w:styleId="E7A6DCE21CBB4D6EB7D6DDBC1B489197">
    <w:name w:val="E7A6DCE21CBB4D6EB7D6DDBC1B489197"/>
  </w:style>
  <w:style w:type="paragraph" w:customStyle="1" w:styleId="04E936AE97324E3980AC09B2D76708C2">
    <w:name w:val="04E936AE97324E3980AC09B2D76708C2"/>
  </w:style>
  <w:style w:type="paragraph" w:customStyle="1" w:styleId="6B086B5F79634A3F98C18DAB23F6769F">
    <w:name w:val="6B086B5F79634A3F98C18DAB23F67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12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Deromedi</dc:creator>
  <cp:lastModifiedBy>James Deromedi</cp:lastModifiedBy>
  <cp:revision>1</cp:revision>
  <cp:lastPrinted>2003-08-25T23:36:00Z</cp:lastPrinted>
  <dcterms:created xsi:type="dcterms:W3CDTF">2019-01-07T15:32:00Z</dcterms:created>
  <dcterms:modified xsi:type="dcterms:W3CDTF">2019-01-07T15:44:00Z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